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D32781E" w14:textId="77777777" w:rsidTr="00007728">
        <w:trPr>
          <w:trHeight w:hRule="exact" w:val="1800"/>
        </w:trPr>
        <w:tc>
          <w:tcPr>
            <w:tcW w:w="9360" w:type="dxa"/>
            <w:tcMar>
              <w:top w:w="0" w:type="dxa"/>
              <w:bottom w:w="0" w:type="dxa"/>
            </w:tcMar>
          </w:tcPr>
          <w:p w14:paraId="42B8646C" w14:textId="54DCCE70" w:rsidR="00692703" w:rsidRPr="00CF1A49" w:rsidRDefault="00BE1443" w:rsidP="00913946">
            <w:pPr>
              <w:pStyle w:val="Title"/>
            </w:pPr>
            <w:r>
              <w:t>nashe</w:t>
            </w:r>
            <w:r w:rsidR="00692703" w:rsidRPr="00CF1A49">
              <w:t xml:space="preserve"> </w:t>
            </w:r>
            <w:r>
              <w:rPr>
                <w:rStyle w:val="IntenseEmphasis"/>
              </w:rPr>
              <w:t>chagumaira</w:t>
            </w:r>
          </w:p>
          <w:p w14:paraId="36F15342" w14:textId="4C6D65B3" w:rsidR="00692703" w:rsidRPr="00CF1A49" w:rsidRDefault="00BE1443" w:rsidP="00913946">
            <w:pPr>
              <w:pStyle w:val="ContactInfo"/>
              <w:contextualSpacing w:val="0"/>
            </w:pPr>
            <w:r>
              <w:t>67 Phillip Circle, Sunningdale 1, Harare</w:t>
            </w:r>
            <w:r w:rsidR="00692703" w:rsidRPr="00CF1A49">
              <w:t xml:space="preserve"> </w:t>
            </w:r>
            <w:sdt>
              <w:sdtPr>
                <w:alias w:val="Divider dot:"/>
                <w:tag w:val="Divider dot:"/>
                <w:id w:val="-1459182552"/>
                <w:placeholder>
                  <w:docPart w:val="B2D168FA32984A4BA4DC2C91D878CEF4"/>
                </w:placeholder>
                <w:temporary/>
                <w:showingPlcHdr/>
                <w15:appearance w15:val="hidden"/>
              </w:sdtPr>
              <w:sdtEndPr/>
              <w:sdtContent>
                <w:r w:rsidR="00692703" w:rsidRPr="00CF1A49">
                  <w:t>·</w:t>
                </w:r>
              </w:sdtContent>
            </w:sdt>
            <w:r w:rsidR="00692703" w:rsidRPr="00CF1A49">
              <w:t xml:space="preserve"> </w:t>
            </w:r>
            <w:r>
              <w:t>+263719651958/+263776250008</w:t>
            </w:r>
          </w:p>
          <w:p w14:paraId="6313E484" w14:textId="55B28D02" w:rsidR="00692703" w:rsidRPr="00CF1A49" w:rsidRDefault="00BE1443" w:rsidP="00913946">
            <w:pPr>
              <w:pStyle w:val="ContactInfoEmphasis"/>
              <w:contextualSpacing w:val="0"/>
            </w:pPr>
            <w:r>
              <w:t>mairan</w:t>
            </w:r>
            <w:r w:rsidR="00E761CE">
              <w:t>a</w:t>
            </w:r>
            <w:r>
              <w:t>she@gmail.com</w:t>
            </w:r>
            <w:r w:rsidR="00692703" w:rsidRPr="00CF1A49">
              <w:t xml:space="preserve"> </w:t>
            </w:r>
            <w:sdt>
              <w:sdtPr>
                <w:alias w:val="Divider dot:"/>
                <w:tag w:val="Divider dot:"/>
                <w:id w:val="2000459528"/>
                <w:placeholder>
                  <w:docPart w:val="1F3DF7CC008C4C9A8B642E6C56C401CA"/>
                </w:placeholder>
                <w:temporary/>
                <w:showingPlcHdr/>
                <w15:appearance w15:val="hidden"/>
              </w:sdtPr>
              <w:sdtEndPr/>
              <w:sdtContent>
                <w:r w:rsidR="00692703" w:rsidRPr="00CF1A49">
                  <w:t>·</w:t>
                </w:r>
              </w:sdtContent>
            </w:sdt>
            <w:r w:rsidR="00692703" w:rsidRPr="00CF1A49">
              <w:t xml:space="preserve"> </w:t>
            </w:r>
            <w:r>
              <w:t>Nashe</w:t>
            </w:r>
            <w:r w:rsidR="00692703" w:rsidRPr="00CF1A49">
              <w:t xml:space="preserve"> </w:t>
            </w:r>
            <w:r>
              <w:t>/</w:t>
            </w:r>
            <w:r w:rsidR="00692703" w:rsidRPr="00CF1A49">
              <w:t xml:space="preserve"> </w:t>
            </w:r>
            <w:r>
              <w:t>nxshe4/</w:t>
            </w:r>
            <w:r w:rsidR="00E761CE" w:rsidRPr="00E761CE">
              <w:t>nxshe-116.github.io/</w:t>
            </w:r>
            <w:r w:rsidR="00E606FD">
              <w:t>nashe</w:t>
            </w:r>
            <w:bookmarkStart w:id="0" w:name="_GoBack"/>
            <w:bookmarkEnd w:id="0"/>
          </w:p>
        </w:tc>
      </w:tr>
      <w:tr w:rsidR="009571D8" w:rsidRPr="00CF1A49" w14:paraId="2765BADF" w14:textId="77777777" w:rsidTr="00692703">
        <w:tc>
          <w:tcPr>
            <w:tcW w:w="9360" w:type="dxa"/>
            <w:tcMar>
              <w:top w:w="432" w:type="dxa"/>
            </w:tcMar>
          </w:tcPr>
          <w:p w14:paraId="16AEACCF" w14:textId="0FF9C678" w:rsidR="001755A8" w:rsidRPr="00BE1443" w:rsidRDefault="00BE1443" w:rsidP="00BE1443">
            <w:pPr>
              <w:pStyle w:val="ListParagraph"/>
              <w:numPr>
                <w:ilvl w:val="0"/>
                <w:numId w:val="14"/>
              </w:numPr>
              <w:rPr>
                <w:rFonts w:cstheme="minorHAnsi"/>
                <w:color w:val="444444"/>
                <w:sz w:val="21"/>
                <w:szCs w:val="21"/>
                <w:shd w:val="clear" w:color="auto" w:fill="FFFFFF"/>
              </w:rPr>
            </w:pPr>
            <w:r w:rsidRPr="00BE1443">
              <w:rPr>
                <w:rFonts w:cstheme="minorHAnsi"/>
                <w:color w:val="444444"/>
                <w:sz w:val="21"/>
                <w:szCs w:val="21"/>
                <w:shd w:val="clear" w:color="auto" w:fill="FFFFFF"/>
              </w:rPr>
              <w:t>Bringing exceptional skills in designing, coding, testing, and implementing customizations to exceed customer expectations.</w:t>
            </w:r>
          </w:p>
          <w:p w14:paraId="64AB4625" w14:textId="32E8CC81" w:rsidR="00BE1443" w:rsidRPr="00BE1443" w:rsidRDefault="00BE1443" w:rsidP="00BE1443">
            <w:pPr>
              <w:pStyle w:val="ListParagraph"/>
              <w:numPr>
                <w:ilvl w:val="0"/>
                <w:numId w:val="14"/>
              </w:numPr>
              <w:rPr>
                <w:rFonts w:cstheme="minorHAnsi"/>
                <w:color w:val="444444"/>
                <w:sz w:val="21"/>
                <w:szCs w:val="21"/>
                <w:shd w:val="clear" w:color="auto" w:fill="FFFFFF"/>
              </w:rPr>
            </w:pPr>
            <w:r w:rsidRPr="00BE1443">
              <w:rPr>
                <w:rFonts w:cstheme="minorHAnsi"/>
                <w:color w:val="444444"/>
                <w:sz w:val="21"/>
                <w:szCs w:val="21"/>
                <w:shd w:val="clear" w:color="auto" w:fill="FFFFFF"/>
              </w:rPr>
              <w:t>Exceptional communicator with sufficient knowledge of software engineering techniques and architecture, and adept at using programming languages such as Java, MS, and .NET</w:t>
            </w:r>
          </w:p>
          <w:p w14:paraId="7FA40499" w14:textId="77777777" w:rsidR="00BE1443" w:rsidRPr="00BE1443" w:rsidRDefault="00BE1443" w:rsidP="00BE1443">
            <w:pPr>
              <w:pStyle w:val="ListParagraph"/>
              <w:numPr>
                <w:ilvl w:val="0"/>
                <w:numId w:val="14"/>
              </w:numPr>
              <w:rPr>
                <w:rFonts w:cstheme="minorHAnsi"/>
                <w:color w:val="444444"/>
                <w:sz w:val="21"/>
                <w:szCs w:val="21"/>
                <w:shd w:val="clear" w:color="auto" w:fill="FFFFFF"/>
              </w:rPr>
            </w:pPr>
            <w:r w:rsidRPr="00BE1443">
              <w:rPr>
                <w:rFonts w:cstheme="minorHAnsi"/>
                <w:color w:val="444444"/>
                <w:sz w:val="21"/>
                <w:szCs w:val="21"/>
                <w:shd w:val="clear" w:color="auto" w:fill="FFFFFF"/>
              </w:rPr>
              <w:t>Looking to utilize broad knowledge of programming, software engineering lifecycle, and data management to perform programming and software development using various programming languages and related tools and frameworks to solve clients’ business problems </w:t>
            </w:r>
          </w:p>
          <w:p w14:paraId="607F7461" w14:textId="3D080855" w:rsidR="00BE1443" w:rsidRPr="00BE1443" w:rsidRDefault="00BE1443" w:rsidP="00BE1443">
            <w:pPr>
              <w:pStyle w:val="ListParagraph"/>
              <w:numPr>
                <w:ilvl w:val="0"/>
                <w:numId w:val="14"/>
              </w:numPr>
              <w:rPr>
                <w:rFonts w:cstheme="minorHAnsi"/>
                <w:color w:val="444444"/>
                <w:sz w:val="21"/>
                <w:szCs w:val="21"/>
                <w:shd w:val="clear" w:color="auto" w:fill="FFFFFF"/>
              </w:rPr>
            </w:pPr>
            <w:r w:rsidRPr="00BE1443">
              <w:rPr>
                <w:rFonts w:cstheme="minorHAnsi"/>
                <w:color w:val="444444"/>
                <w:sz w:val="21"/>
                <w:szCs w:val="21"/>
                <w:shd w:val="clear" w:color="auto" w:fill="FFFFFF"/>
              </w:rPr>
              <w:t xml:space="preserve">Intellectually curious and detail-oriented individual with Bachelor’s degree in </w:t>
            </w:r>
            <w:r w:rsidR="003E7AB5">
              <w:rPr>
                <w:rFonts w:cstheme="minorHAnsi"/>
                <w:color w:val="444444"/>
                <w:sz w:val="21"/>
                <w:szCs w:val="21"/>
                <w:shd w:val="clear" w:color="auto" w:fill="FFFFFF"/>
              </w:rPr>
              <w:t>Information Technology</w:t>
            </w:r>
          </w:p>
          <w:p w14:paraId="6436DA68" w14:textId="6BE3FDF7" w:rsidR="00BE1443" w:rsidRPr="00CF1A49" w:rsidRDefault="00BE1443" w:rsidP="00BE1443">
            <w:pPr>
              <w:pStyle w:val="ListParagraph"/>
              <w:numPr>
                <w:ilvl w:val="0"/>
                <w:numId w:val="14"/>
              </w:numPr>
            </w:pPr>
            <w:r w:rsidRPr="00BE1443">
              <w:rPr>
                <w:rFonts w:cstheme="minorHAnsi"/>
                <w:color w:val="444444"/>
                <w:sz w:val="21"/>
                <w:szCs w:val="21"/>
                <w:shd w:val="clear" w:color="auto" w:fill="FFFFFF"/>
              </w:rPr>
              <w:t>Programmer with strong influencing</w:t>
            </w:r>
            <w:r w:rsidR="003E7AB5">
              <w:rPr>
                <w:rFonts w:cstheme="minorHAnsi"/>
                <w:color w:val="444444"/>
                <w:sz w:val="21"/>
                <w:szCs w:val="21"/>
                <w:shd w:val="clear" w:color="auto" w:fill="FFFFFF"/>
              </w:rPr>
              <w:t xml:space="preserve">, </w:t>
            </w:r>
            <w:r w:rsidRPr="00BE1443">
              <w:rPr>
                <w:rFonts w:cstheme="minorHAnsi"/>
                <w:color w:val="444444"/>
                <w:sz w:val="21"/>
                <w:szCs w:val="21"/>
                <w:shd w:val="clear" w:color="auto" w:fill="FFFFFF"/>
              </w:rPr>
              <w:t>communication</w:t>
            </w:r>
            <w:r w:rsidR="003E7AB5">
              <w:rPr>
                <w:rFonts w:cstheme="minorHAnsi"/>
                <w:color w:val="444444"/>
                <w:sz w:val="21"/>
                <w:szCs w:val="21"/>
                <w:shd w:val="clear" w:color="auto" w:fill="FFFFFF"/>
              </w:rPr>
              <w:t xml:space="preserve">, and soft skills </w:t>
            </w:r>
          </w:p>
        </w:tc>
      </w:tr>
    </w:tbl>
    <w:sdt>
      <w:sdtPr>
        <w:alias w:val="Education:"/>
        <w:tag w:val="Education:"/>
        <w:id w:val="-1908763273"/>
        <w:placeholder>
          <w:docPart w:val="7D30EDAAC97B4E3B87349D29B782C641"/>
        </w:placeholder>
        <w:temporary/>
        <w:showingPlcHdr/>
        <w15:appearance w15:val="hidden"/>
      </w:sdtPr>
      <w:sdtEndPr/>
      <w:sdtContent>
        <w:p w14:paraId="12B43CAD" w14:textId="77777777" w:rsidR="00DA59AA" w:rsidRPr="00CF1A49" w:rsidRDefault="00DA59AA" w:rsidP="0097790C">
          <w:pPr>
            <w:pStyle w:val="Heading1"/>
          </w:pPr>
          <w:r w:rsidRPr="00CF1A49">
            <w:t>Education</w:t>
          </w:r>
        </w:p>
      </w:sdtContent>
    </w:sdt>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1D0BF1" w:rsidRPr="00CF1A49" w14:paraId="61E2F07C" w14:textId="77777777" w:rsidTr="004704BF">
        <w:trPr>
          <w:trHeight w:val="1316"/>
        </w:trPr>
        <w:tc>
          <w:tcPr>
            <w:tcW w:w="9337" w:type="dxa"/>
          </w:tcPr>
          <w:p w14:paraId="278883B4" w14:textId="5609FA16" w:rsidR="001D0BF1" w:rsidRPr="00CF1A49" w:rsidRDefault="00AD62E4" w:rsidP="001D0BF1">
            <w:pPr>
              <w:pStyle w:val="Heading3"/>
              <w:contextualSpacing w:val="0"/>
              <w:outlineLvl w:val="2"/>
            </w:pPr>
            <w:r>
              <w:t>october</w:t>
            </w:r>
            <w:r w:rsidR="001D0BF1" w:rsidRPr="00CF1A49">
              <w:t xml:space="preserve"> </w:t>
            </w:r>
            <w:r>
              <w:t>2020</w:t>
            </w:r>
          </w:p>
          <w:p w14:paraId="3B31557A" w14:textId="62A508BD" w:rsidR="001D0BF1" w:rsidRPr="00CF1A49" w:rsidRDefault="00AD62E4" w:rsidP="001D0BF1">
            <w:pPr>
              <w:pStyle w:val="Heading2"/>
              <w:contextualSpacing w:val="0"/>
              <w:outlineLvl w:val="1"/>
            </w:pPr>
            <w:r>
              <w:t>bachelor honours in information technology</w:t>
            </w:r>
            <w:r w:rsidR="001D0BF1" w:rsidRPr="00CF1A49">
              <w:t xml:space="preserve">, </w:t>
            </w:r>
            <w:r>
              <w:rPr>
                <w:rStyle w:val="SubtleReference"/>
              </w:rPr>
              <w:t>harare institue of technoloogy</w:t>
            </w:r>
          </w:p>
          <w:p w14:paraId="5ADF8DFF" w14:textId="638DF43A" w:rsidR="007538DC" w:rsidRDefault="00FB1F1F" w:rsidP="007538DC">
            <w:pPr>
              <w:contextualSpacing w:val="0"/>
            </w:pPr>
            <w:r>
              <w:t>1 Year Results:</w:t>
            </w:r>
          </w:p>
          <w:p w14:paraId="57DF3C9F" w14:textId="77777777" w:rsidR="00FB1F1F" w:rsidRDefault="00FB1F1F" w:rsidP="007538DC">
            <w:pPr>
              <w:contextualSpacing w:val="0"/>
            </w:pPr>
          </w:p>
          <w:p w14:paraId="2087CADC" w14:textId="107D97A6" w:rsidR="00FB1F1F" w:rsidRDefault="00FB1F1F" w:rsidP="007538DC">
            <w:pPr>
              <w:contextualSpacing w:val="0"/>
            </w:pPr>
            <w:r>
              <w:t>First Semester</w:t>
            </w:r>
          </w:p>
          <w:p w14:paraId="3D2F8855" w14:textId="77777777" w:rsidR="00FB1F1F" w:rsidRDefault="00FB1F1F" w:rsidP="007538DC">
            <w:pPr>
              <w:contextualSpacing w:val="0"/>
            </w:pPr>
          </w:p>
          <w:p w14:paraId="34011881" w14:textId="546FA12C" w:rsidR="00FB1F1F" w:rsidRDefault="00FB1F1F" w:rsidP="007538DC">
            <w:pPr>
              <w:contextualSpacing w:val="0"/>
            </w:pPr>
            <w:r>
              <w:t xml:space="preserve">Operating Systems                                                 </w:t>
            </w:r>
            <w:r w:rsidR="004704BF">
              <w:t xml:space="preserve">     </w:t>
            </w:r>
            <w:r>
              <w:t xml:space="preserve"> </w:t>
            </w:r>
            <w:r w:rsidR="004704BF">
              <w:t xml:space="preserve">  2.1</w:t>
            </w:r>
          </w:p>
          <w:p w14:paraId="5B9FFEC2" w14:textId="075671FB" w:rsidR="00FB1F1F" w:rsidRDefault="00FB1F1F" w:rsidP="007538DC">
            <w:pPr>
              <w:contextualSpacing w:val="0"/>
            </w:pPr>
            <w:r>
              <w:t xml:space="preserve">Mathematical Foundations                                      </w:t>
            </w:r>
            <w:r w:rsidR="004704BF">
              <w:t xml:space="preserve">  </w:t>
            </w:r>
            <w:r>
              <w:t xml:space="preserve">  2.1</w:t>
            </w:r>
          </w:p>
          <w:p w14:paraId="6F55DF7B" w14:textId="0F7128F9" w:rsidR="00FB1F1F" w:rsidRDefault="00FB1F1F" w:rsidP="007538DC">
            <w:pPr>
              <w:contextualSpacing w:val="0"/>
            </w:pPr>
            <w:r>
              <w:t>Logic Design and Switching Circuits                            2.1</w:t>
            </w:r>
          </w:p>
          <w:p w14:paraId="0778D329" w14:textId="7D847D09" w:rsidR="00FB1F1F" w:rsidRDefault="00FB1F1F" w:rsidP="007538DC">
            <w:pPr>
              <w:contextualSpacing w:val="0"/>
            </w:pPr>
            <w:r>
              <w:t>Technical Communication Skills                              Distinction</w:t>
            </w:r>
          </w:p>
          <w:p w14:paraId="5EBDB283" w14:textId="6690A3FB" w:rsidR="004704BF" w:rsidRDefault="004704BF" w:rsidP="007538DC">
            <w:pPr>
              <w:contextualSpacing w:val="0"/>
            </w:pPr>
            <w:r>
              <w:t>Fundamentals of Computer Hardware                   Distinction</w:t>
            </w:r>
          </w:p>
          <w:p w14:paraId="12DB6042" w14:textId="50E04940" w:rsidR="00FB1F1F" w:rsidRDefault="00FB1F1F" w:rsidP="007538DC">
            <w:pPr>
              <w:contextualSpacing w:val="0"/>
            </w:pPr>
            <w:r>
              <w:t xml:space="preserve">Technoprenuership 1                                             </w:t>
            </w:r>
            <w:r w:rsidR="004704BF">
              <w:t xml:space="preserve"> </w:t>
            </w:r>
            <w:r>
              <w:t xml:space="preserve">  Distinction </w:t>
            </w:r>
          </w:p>
          <w:p w14:paraId="7ADF18CE" w14:textId="4766F351" w:rsidR="00FB1F1F" w:rsidRDefault="00FB1F1F" w:rsidP="007538DC">
            <w:pPr>
              <w:contextualSpacing w:val="0"/>
            </w:pPr>
            <w:r>
              <w:t xml:space="preserve">Principles of Programming in C                              </w:t>
            </w:r>
            <w:r w:rsidR="004704BF">
              <w:t xml:space="preserve"> </w:t>
            </w:r>
            <w:r>
              <w:t>Distinction</w:t>
            </w:r>
          </w:p>
          <w:p w14:paraId="2ABF4816" w14:textId="073D30C3" w:rsidR="00FB1F1F" w:rsidRDefault="00FB1F1F" w:rsidP="007538DC">
            <w:pPr>
              <w:contextualSpacing w:val="0"/>
            </w:pPr>
          </w:p>
          <w:p w14:paraId="5184683A" w14:textId="5F9F6C89" w:rsidR="00FB1F1F" w:rsidRDefault="00FB1F1F" w:rsidP="007538DC">
            <w:pPr>
              <w:contextualSpacing w:val="0"/>
            </w:pPr>
          </w:p>
          <w:p w14:paraId="02139A17" w14:textId="450B216C" w:rsidR="00FB1F1F" w:rsidRDefault="00FB1F1F" w:rsidP="007538DC">
            <w:pPr>
              <w:contextualSpacing w:val="0"/>
            </w:pPr>
          </w:p>
          <w:p w14:paraId="6EA8EEED" w14:textId="07FC8FCD" w:rsidR="00FB1F1F" w:rsidRPr="00CF1A49" w:rsidRDefault="00FB1F1F" w:rsidP="007538DC">
            <w:pPr>
              <w:contextualSpacing w:val="0"/>
            </w:pPr>
            <w:r>
              <w:t>Second Semester</w:t>
            </w:r>
          </w:p>
        </w:tc>
      </w:tr>
      <w:tr w:rsidR="00F61DF9" w:rsidRPr="00CF1A49" w14:paraId="21296D3A" w14:textId="77777777" w:rsidTr="004704BF">
        <w:trPr>
          <w:trHeight w:val="1299"/>
        </w:trPr>
        <w:tc>
          <w:tcPr>
            <w:tcW w:w="9337" w:type="dxa"/>
            <w:tcMar>
              <w:top w:w="216" w:type="dxa"/>
            </w:tcMar>
          </w:tcPr>
          <w:p w14:paraId="658A78BB" w14:textId="2156B412" w:rsidR="00F61DF9" w:rsidRDefault="004704BF" w:rsidP="00F61DF9">
            <w:r>
              <w:t>Visual Programming                                                     2.1</w:t>
            </w:r>
          </w:p>
          <w:p w14:paraId="4F8F97F0" w14:textId="45B2320B" w:rsidR="004704BF" w:rsidRDefault="004704BF" w:rsidP="00F61DF9">
            <w:r>
              <w:t>Database Design Principles                                    Distinction</w:t>
            </w:r>
          </w:p>
          <w:p w14:paraId="65FC1593" w14:textId="6036A8EF" w:rsidR="004704BF" w:rsidRDefault="004704BF" w:rsidP="00F61DF9">
            <w:r>
              <w:t>Data Structures and Algorithms                            Distinction</w:t>
            </w:r>
          </w:p>
          <w:p w14:paraId="05699656" w14:textId="7559353E" w:rsidR="004704BF" w:rsidRDefault="004704BF" w:rsidP="00F61DF9">
            <w:r>
              <w:t xml:space="preserve">Ethics and Professionalism                                          P  </w:t>
            </w:r>
          </w:p>
          <w:p w14:paraId="5A8B4770" w14:textId="15B5390C" w:rsidR="004704BF" w:rsidRDefault="004704BF" w:rsidP="00F61DF9">
            <w:r>
              <w:t>Technoprenuership 2                                              Distinction</w:t>
            </w:r>
          </w:p>
          <w:p w14:paraId="6221CC30" w14:textId="1CD30DCB" w:rsidR="004704BF" w:rsidRDefault="004704BF" w:rsidP="00F61DF9">
            <w:r>
              <w:t>Research Methodologies                                            Pass</w:t>
            </w:r>
          </w:p>
          <w:p w14:paraId="340C9C9F" w14:textId="288D85F0" w:rsidR="004704BF" w:rsidRDefault="004704BF" w:rsidP="00F61DF9">
            <w:r>
              <w:t xml:space="preserve">Software Engineering                                                  2.2 </w:t>
            </w:r>
          </w:p>
          <w:p w14:paraId="5D4FDB0B" w14:textId="4632AE54" w:rsidR="004704BF" w:rsidRDefault="004704BF" w:rsidP="00F61DF9">
            <w:r>
              <w:t xml:space="preserve">Computer Architecture and Organization               2.1      </w:t>
            </w:r>
          </w:p>
          <w:p w14:paraId="330640EB" w14:textId="77777777" w:rsidR="004704BF" w:rsidRDefault="004704BF" w:rsidP="00F61DF9"/>
          <w:p w14:paraId="06BB8A06" w14:textId="77777777" w:rsidR="004704BF" w:rsidRDefault="004704BF" w:rsidP="00F61DF9"/>
          <w:p w14:paraId="27AEB08D" w14:textId="77777777" w:rsidR="004704BF" w:rsidRDefault="004704BF" w:rsidP="00F61DF9"/>
          <w:p w14:paraId="6E07416B" w14:textId="77777777" w:rsidR="004704BF" w:rsidRDefault="004704BF" w:rsidP="00F61DF9"/>
          <w:p w14:paraId="34E90B51" w14:textId="6269A83C" w:rsidR="004704BF" w:rsidRDefault="004704BF" w:rsidP="00F61DF9">
            <w:r>
              <w:t>Second Year:</w:t>
            </w:r>
          </w:p>
          <w:p w14:paraId="72DAB084" w14:textId="77777777" w:rsidR="004704BF" w:rsidRDefault="004704BF" w:rsidP="00F61DF9"/>
          <w:p w14:paraId="05BA9819" w14:textId="77777777" w:rsidR="004704BF" w:rsidRDefault="004704BF" w:rsidP="00F61DF9">
            <w:r>
              <w:t>First Semester</w:t>
            </w:r>
          </w:p>
          <w:p w14:paraId="4664FCE1" w14:textId="77777777" w:rsidR="004704BF" w:rsidRDefault="004704BF" w:rsidP="00F61DF9">
            <w:r>
              <w:t>OOP in Java                                                               Pending</w:t>
            </w:r>
          </w:p>
          <w:p w14:paraId="0769CBEE" w14:textId="7DBB45EB" w:rsidR="004704BF" w:rsidRDefault="00F638BE" w:rsidP="00F61DF9">
            <w:r>
              <w:t>Web Technologies</w:t>
            </w:r>
            <w:r w:rsidR="004704BF">
              <w:t xml:space="preserve">                                                   Pending</w:t>
            </w:r>
          </w:p>
          <w:p w14:paraId="66CC35CB" w14:textId="77777777" w:rsidR="00F638BE" w:rsidRDefault="00F638BE" w:rsidP="00F61DF9">
            <w:r>
              <w:t>Software Testing</w:t>
            </w:r>
            <w:r w:rsidR="004704BF">
              <w:t xml:space="preserve">                                                      Pending</w:t>
            </w:r>
          </w:p>
          <w:p w14:paraId="0A958842" w14:textId="5EB258AE" w:rsidR="004704BF" w:rsidRDefault="00F638BE" w:rsidP="00F61DF9">
            <w:r>
              <w:t xml:space="preserve">Software Project Management                             </w:t>
            </w:r>
            <w:r w:rsidR="004704BF">
              <w:t>Pending</w:t>
            </w:r>
          </w:p>
          <w:p w14:paraId="19FD4FEC" w14:textId="2702144A" w:rsidR="004704BF" w:rsidRDefault="00F638BE" w:rsidP="00F61DF9">
            <w:r>
              <w:t>Rese</w:t>
            </w:r>
            <w:r w:rsidR="004704BF">
              <w:t>a</w:t>
            </w:r>
            <w:r>
              <w:t>rch Methods</w:t>
            </w:r>
            <w:r w:rsidR="004704BF">
              <w:t xml:space="preserve">       </w:t>
            </w:r>
            <w:r>
              <w:t xml:space="preserve"> </w:t>
            </w:r>
            <w:r w:rsidR="004704BF">
              <w:t xml:space="preserve">                                           Pending</w:t>
            </w:r>
          </w:p>
          <w:p w14:paraId="624D14E9" w14:textId="13E905DF" w:rsidR="004704BF" w:rsidRDefault="00F638BE" w:rsidP="00F61DF9">
            <w:r>
              <w:t xml:space="preserve">TEC              </w:t>
            </w:r>
            <w:r w:rsidR="004704BF">
              <w:t xml:space="preserve">                                                               Pending</w:t>
            </w:r>
          </w:p>
          <w:p w14:paraId="2E43E336" w14:textId="608BD8FA" w:rsidR="00F638BE" w:rsidRDefault="00F638BE" w:rsidP="00F61DF9">
            <w:r>
              <w:t>Technoprenuership</w:t>
            </w:r>
            <w:r w:rsidR="004704BF">
              <w:t xml:space="preserve">                                       </w:t>
            </w:r>
            <w:r>
              <w:t xml:space="preserve">   </w:t>
            </w:r>
            <w:r w:rsidR="004704BF">
              <w:t xml:space="preserve">       Pending</w:t>
            </w:r>
          </w:p>
          <w:p w14:paraId="224E9F99" w14:textId="74E14E11" w:rsidR="004704BF" w:rsidRDefault="00F638BE" w:rsidP="00F61DF9">
            <w:r>
              <w:t xml:space="preserve">HIT200                                                                        </w:t>
            </w:r>
            <w:r w:rsidR="004704BF">
              <w:t>Pending</w:t>
            </w:r>
          </w:p>
          <w:p w14:paraId="4C923C8B" w14:textId="3CDC219F" w:rsidR="004704BF" w:rsidRDefault="004704BF" w:rsidP="00F638BE"/>
        </w:tc>
      </w:tr>
    </w:tbl>
    <w:p w14:paraId="4C06F36D" w14:textId="77777777" w:rsidR="00FA72DB" w:rsidRPr="00CF1A49" w:rsidRDefault="00FA72DB" w:rsidP="00FA72DB">
      <w:pPr>
        <w:pStyle w:val="Heading1"/>
      </w:pPr>
      <w:r>
        <w:lastRenderedPageBreak/>
        <w:t>High school qualifications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FA72DB" w:rsidRPr="00CF1A49" w14:paraId="6BE2DEC9" w14:textId="77777777" w:rsidTr="00613BDE">
        <w:tc>
          <w:tcPr>
            <w:tcW w:w="9355" w:type="dxa"/>
          </w:tcPr>
          <w:p w14:paraId="41B56B33" w14:textId="77777777" w:rsidR="00FA72DB" w:rsidRPr="00CF1A49" w:rsidRDefault="00FA72DB" w:rsidP="00613BDE">
            <w:pPr>
              <w:pStyle w:val="Heading3"/>
              <w:contextualSpacing w:val="0"/>
              <w:outlineLvl w:val="2"/>
            </w:pPr>
            <w:r>
              <w:t xml:space="preserve">2016 </w:t>
            </w:r>
            <w:r w:rsidRPr="00CF1A49">
              <w:t xml:space="preserve">– </w:t>
            </w:r>
            <w:r>
              <w:t>2017</w:t>
            </w:r>
          </w:p>
          <w:p w14:paraId="67DE4BC2" w14:textId="77777777" w:rsidR="00FA72DB" w:rsidRPr="00CF1A49" w:rsidRDefault="00FA72DB" w:rsidP="00613BDE">
            <w:pPr>
              <w:pStyle w:val="Heading2"/>
              <w:contextualSpacing w:val="0"/>
              <w:outlineLvl w:val="1"/>
            </w:pPr>
            <w:r>
              <w:t>Ordinary level</w:t>
            </w:r>
            <w:r w:rsidRPr="00CF1A49">
              <w:t xml:space="preserve">, </w:t>
            </w:r>
            <w:r>
              <w:rPr>
                <w:rStyle w:val="SubtleReference"/>
              </w:rPr>
              <w:t>hilbright science college</w:t>
            </w:r>
          </w:p>
          <w:p w14:paraId="560D2F36" w14:textId="77777777" w:rsidR="00FA72DB" w:rsidRDefault="00FA72DB" w:rsidP="00613BDE">
            <w:pPr>
              <w:contextualSpacing w:val="0"/>
            </w:pPr>
            <w:r>
              <w:t>Ten (10) Ordinary Level passes, including Mathematics and English with three (3) A’s</w:t>
            </w:r>
          </w:p>
          <w:p w14:paraId="52D90D5F" w14:textId="77777777" w:rsidR="00FA72DB" w:rsidRPr="00CF1A49" w:rsidRDefault="00FA72DB" w:rsidP="00613BDE">
            <w:pPr>
              <w:contextualSpacing w:val="0"/>
            </w:pPr>
          </w:p>
        </w:tc>
      </w:tr>
      <w:tr w:rsidR="00FA72DB" w:rsidRPr="00CF1A49" w14:paraId="539CFB0F" w14:textId="77777777" w:rsidTr="00613BDE">
        <w:tc>
          <w:tcPr>
            <w:tcW w:w="9355" w:type="dxa"/>
            <w:tcMar>
              <w:top w:w="216" w:type="dxa"/>
            </w:tcMar>
          </w:tcPr>
          <w:p w14:paraId="7989A6B9" w14:textId="77777777" w:rsidR="00FA72DB" w:rsidRPr="00CF1A49" w:rsidRDefault="00FA72DB" w:rsidP="00613BDE">
            <w:pPr>
              <w:pStyle w:val="Heading3"/>
              <w:contextualSpacing w:val="0"/>
              <w:outlineLvl w:val="2"/>
            </w:pPr>
            <w:r>
              <w:t>2018</w:t>
            </w:r>
            <w:r w:rsidRPr="00CF1A49">
              <w:t xml:space="preserve"> – </w:t>
            </w:r>
            <w:r>
              <w:t>2019</w:t>
            </w:r>
          </w:p>
          <w:p w14:paraId="30CE0204" w14:textId="77777777" w:rsidR="00FA72DB" w:rsidRPr="00CF1A49" w:rsidRDefault="00FA72DB" w:rsidP="00613BDE">
            <w:pPr>
              <w:pStyle w:val="Heading2"/>
              <w:contextualSpacing w:val="0"/>
              <w:outlineLvl w:val="1"/>
            </w:pPr>
            <w:r>
              <w:t>Advanced level</w:t>
            </w:r>
            <w:r w:rsidRPr="00CF1A49">
              <w:t xml:space="preserve">, </w:t>
            </w:r>
            <w:r>
              <w:rPr>
                <w:rStyle w:val="SubtleReference"/>
              </w:rPr>
              <w:t>st. john’s emerald hill</w:t>
            </w:r>
          </w:p>
          <w:p w14:paraId="6A302233" w14:textId="77777777" w:rsidR="00FA72DB" w:rsidRDefault="00FA72DB" w:rsidP="00613BDE">
            <w:r>
              <w:t>Passes in mathematics, physics and chemistry</w:t>
            </w:r>
          </w:p>
        </w:tc>
      </w:tr>
    </w:tbl>
    <w:p w14:paraId="448F6448" w14:textId="1E38FEB8" w:rsidR="00FA72DB" w:rsidRDefault="00FA72DB" w:rsidP="00486277">
      <w:pPr>
        <w:pStyle w:val="Heading1"/>
      </w:pPr>
      <w:r>
        <w:t xml:space="preserve">  </w:t>
      </w:r>
    </w:p>
    <w:p w14:paraId="0B909B4F" w14:textId="77777777" w:rsidR="00FA72DB" w:rsidRDefault="00FA72DB" w:rsidP="00486277">
      <w:pPr>
        <w:pStyle w:val="Heading1"/>
      </w:pPr>
    </w:p>
    <w:sdt>
      <w:sdtPr>
        <w:alias w:val="Skills:"/>
        <w:tag w:val="Skills:"/>
        <w:id w:val="-1392877668"/>
        <w:placeholder>
          <w:docPart w:val="4B00E99DB1BD401C99FBD96AADB75B0A"/>
        </w:placeholder>
        <w:temporary/>
        <w:showingPlcHdr/>
        <w15:appearance w15:val="hidden"/>
      </w:sdtPr>
      <w:sdtEndPr/>
      <w:sdtContent>
        <w:p w14:paraId="4D4FFD8C" w14:textId="53A037F4"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0608AEC" w14:textId="77777777" w:rsidTr="00CF1A49">
        <w:tc>
          <w:tcPr>
            <w:tcW w:w="4675" w:type="dxa"/>
          </w:tcPr>
          <w:p w14:paraId="10BEB589" w14:textId="52331502" w:rsidR="001E3120" w:rsidRPr="006E1507" w:rsidRDefault="00F638BE" w:rsidP="006E1507">
            <w:pPr>
              <w:pStyle w:val="ListBullet"/>
              <w:contextualSpacing w:val="0"/>
            </w:pPr>
            <w:r>
              <w:t>Proficient in front end design languages including CSS, HTML, JavaScript</w:t>
            </w:r>
          </w:p>
          <w:p w14:paraId="7F46FBCB" w14:textId="5345CCBB" w:rsidR="001F4E6D" w:rsidRPr="006E1507" w:rsidRDefault="00F638BE" w:rsidP="006E1507">
            <w:pPr>
              <w:pStyle w:val="ListBullet"/>
              <w:contextualSpacing w:val="0"/>
            </w:pPr>
            <w:r>
              <w:t>Knowledge in database languages MySQL, Microsoft Access (OLEDB)</w:t>
            </w:r>
          </w:p>
        </w:tc>
        <w:tc>
          <w:tcPr>
            <w:tcW w:w="4675" w:type="dxa"/>
            <w:tcMar>
              <w:left w:w="360" w:type="dxa"/>
            </w:tcMar>
          </w:tcPr>
          <w:p w14:paraId="61368F55" w14:textId="1D05E6B8" w:rsidR="003A0632" w:rsidRPr="006E1507" w:rsidRDefault="00F638BE" w:rsidP="006E1507">
            <w:pPr>
              <w:pStyle w:val="ListBullet"/>
              <w:contextualSpacing w:val="0"/>
            </w:pPr>
            <w:r>
              <w:t>Knowledge in Flutter, a cross platform programming language</w:t>
            </w:r>
          </w:p>
          <w:p w14:paraId="0525A200" w14:textId="3D4935A4" w:rsidR="001E3120" w:rsidRPr="006E1507" w:rsidRDefault="00F638BE" w:rsidP="006E1507">
            <w:pPr>
              <w:pStyle w:val="ListBullet"/>
              <w:contextualSpacing w:val="0"/>
            </w:pPr>
            <w:r>
              <w:t>Proficient in Java</w:t>
            </w:r>
          </w:p>
          <w:p w14:paraId="0FC47F9E" w14:textId="1301D40A" w:rsidR="001E3120" w:rsidRPr="006E1507" w:rsidRDefault="001E3120" w:rsidP="00F638BE">
            <w:pPr>
              <w:pStyle w:val="ListBullet"/>
              <w:numPr>
                <w:ilvl w:val="0"/>
                <w:numId w:val="0"/>
              </w:numPr>
              <w:ind w:left="360"/>
              <w:contextualSpacing w:val="0"/>
            </w:pPr>
          </w:p>
        </w:tc>
      </w:tr>
    </w:tbl>
    <w:sdt>
      <w:sdtPr>
        <w:alias w:val="Activities:"/>
        <w:tag w:val="Activities:"/>
        <w:id w:val="1223332893"/>
        <w:placeholder>
          <w:docPart w:val="F68AD3A3CE2E40A084879650C34B422D"/>
        </w:placeholder>
        <w:temporary/>
        <w:showingPlcHdr/>
        <w15:appearance w15:val="hidden"/>
      </w:sdtPr>
      <w:sdtEndPr/>
      <w:sdtContent>
        <w:p w14:paraId="12BE2DE5" w14:textId="77777777" w:rsidR="00AD782D" w:rsidRPr="00CF1A49" w:rsidRDefault="0062312F" w:rsidP="0062312F">
          <w:pPr>
            <w:pStyle w:val="Heading1"/>
          </w:pPr>
          <w:r w:rsidRPr="00CF1A49">
            <w:t>Activities</w:t>
          </w:r>
        </w:p>
      </w:sdtContent>
    </w:sdt>
    <w:p w14:paraId="24F35979" w14:textId="05B35E66" w:rsidR="00B51D1B" w:rsidRDefault="00F638BE" w:rsidP="006E1507">
      <w:r>
        <w:t>Graphics and Logo Design, Playing the keyboard, reading motivational books</w:t>
      </w:r>
      <w:r w:rsidRPr="00F638BE">
        <w:t xml:space="preserve"> </w:t>
      </w:r>
      <w:r>
        <w:t>as a hobby.</w:t>
      </w:r>
    </w:p>
    <w:p w14:paraId="4D391D49" w14:textId="2A28FBE1" w:rsidR="00F638BE" w:rsidRDefault="00BB22DC" w:rsidP="006E1507">
      <w:r>
        <w:t>Volunteering to help the community at larger wherever possible.</w:t>
      </w:r>
    </w:p>
    <w:p w14:paraId="0153A6F5" w14:textId="11000C28" w:rsidR="00BB22DC" w:rsidRDefault="00BB22DC" w:rsidP="006E1507"/>
    <w:p w14:paraId="1E3187E6" w14:textId="6D373A99" w:rsidR="00F638BE" w:rsidRDefault="00F638BE" w:rsidP="006E1507"/>
    <w:p w14:paraId="7ACFFAB0" w14:textId="77777777" w:rsidR="00F638BE" w:rsidRPr="006E1507" w:rsidRDefault="00F638BE" w:rsidP="006E1507"/>
    <w:sectPr w:rsidR="00F638BE" w:rsidRPr="006E150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A9247" w14:textId="77777777" w:rsidR="002C04AA" w:rsidRDefault="002C04AA" w:rsidP="0068194B">
      <w:r>
        <w:separator/>
      </w:r>
    </w:p>
    <w:p w14:paraId="516AB1D1" w14:textId="77777777" w:rsidR="002C04AA" w:rsidRDefault="002C04AA"/>
    <w:p w14:paraId="05347ADE" w14:textId="77777777" w:rsidR="002C04AA" w:rsidRDefault="002C04AA"/>
  </w:endnote>
  <w:endnote w:type="continuationSeparator" w:id="0">
    <w:p w14:paraId="271FA7B4" w14:textId="77777777" w:rsidR="002C04AA" w:rsidRDefault="002C04AA" w:rsidP="0068194B">
      <w:r>
        <w:continuationSeparator/>
      </w:r>
    </w:p>
    <w:p w14:paraId="04717D1C" w14:textId="77777777" w:rsidR="002C04AA" w:rsidRDefault="002C04AA"/>
    <w:p w14:paraId="10D9510C" w14:textId="77777777" w:rsidR="002C04AA" w:rsidRDefault="002C0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34AA7468"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ED67E" w14:textId="77777777" w:rsidR="002C04AA" w:rsidRDefault="002C04AA" w:rsidP="0068194B">
      <w:r>
        <w:separator/>
      </w:r>
    </w:p>
    <w:p w14:paraId="31F770D9" w14:textId="77777777" w:rsidR="002C04AA" w:rsidRDefault="002C04AA"/>
    <w:p w14:paraId="7CB0FCD6" w14:textId="77777777" w:rsidR="002C04AA" w:rsidRDefault="002C04AA"/>
  </w:footnote>
  <w:footnote w:type="continuationSeparator" w:id="0">
    <w:p w14:paraId="3D8B9BF1" w14:textId="77777777" w:rsidR="002C04AA" w:rsidRDefault="002C04AA" w:rsidP="0068194B">
      <w:r>
        <w:continuationSeparator/>
      </w:r>
    </w:p>
    <w:p w14:paraId="2FEA54B4" w14:textId="77777777" w:rsidR="002C04AA" w:rsidRDefault="002C04AA"/>
    <w:p w14:paraId="4BC0434C" w14:textId="77777777" w:rsidR="002C04AA" w:rsidRDefault="002C0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5F16B"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E2130F9" wp14:editId="1A60A40A">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C0CA59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30A4C97"/>
    <w:multiLevelType w:val="hybridMultilevel"/>
    <w:tmpl w:val="DE40F48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90"/>
    <w:rsid w:val="000001EF"/>
    <w:rsid w:val="00007322"/>
    <w:rsid w:val="00007728"/>
    <w:rsid w:val="00024584"/>
    <w:rsid w:val="00024730"/>
    <w:rsid w:val="00055E95"/>
    <w:rsid w:val="0007021F"/>
    <w:rsid w:val="000B1490"/>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C04AA"/>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E7AB5"/>
    <w:rsid w:val="003F1D5F"/>
    <w:rsid w:val="00405128"/>
    <w:rsid w:val="00406CFF"/>
    <w:rsid w:val="00416B25"/>
    <w:rsid w:val="00420592"/>
    <w:rsid w:val="004319E0"/>
    <w:rsid w:val="00437E8C"/>
    <w:rsid w:val="00440225"/>
    <w:rsid w:val="004704BF"/>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A5F3A"/>
    <w:rsid w:val="00AB32F8"/>
    <w:rsid w:val="00AB610B"/>
    <w:rsid w:val="00AD360E"/>
    <w:rsid w:val="00AD40FB"/>
    <w:rsid w:val="00AD62E4"/>
    <w:rsid w:val="00AD782D"/>
    <w:rsid w:val="00AE7650"/>
    <w:rsid w:val="00B10EBE"/>
    <w:rsid w:val="00B236F1"/>
    <w:rsid w:val="00B50F99"/>
    <w:rsid w:val="00B51D1B"/>
    <w:rsid w:val="00B540F4"/>
    <w:rsid w:val="00B60FD0"/>
    <w:rsid w:val="00B622DF"/>
    <w:rsid w:val="00B6332A"/>
    <w:rsid w:val="00B81760"/>
    <w:rsid w:val="00B8494C"/>
    <w:rsid w:val="00BA1546"/>
    <w:rsid w:val="00BB22DC"/>
    <w:rsid w:val="00BB4E51"/>
    <w:rsid w:val="00BD431F"/>
    <w:rsid w:val="00BE1443"/>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606FD"/>
    <w:rsid w:val="00E70240"/>
    <w:rsid w:val="00E71E6B"/>
    <w:rsid w:val="00E761CE"/>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638BE"/>
    <w:rsid w:val="00F81960"/>
    <w:rsid w:val="00F8769D"/>
    <w:rsid w:val="00F9350C"/>
    <w:rsid w:val="00F94EB5"/>
    <w:rsid w:val="00F9624D"/>
    <w:rsid w:val="00FA72DB"/>
    <w:rsid w:val="00FB1F1F"/>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D9454"/>
  <w15:chartTrackingRefBased/>
  <w15:docId w15:val="{5D7BF67C-1311-4DED-9463-44D229DA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she%20Chagumira\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D168FA32984A4BA4DC2C91D878CEF4"/>
        <w:category>
          <w:name w:val="General"/>
          <w:gallery w:val="placeholder"/>
        </w:category>
        <w:types>
          <w:type w:val="bbPlcHdr"/>
        </w:types>
        <w:behaviors>
          <w:behavior w:val="content"/>
        </w:behaviors>
        <w:guid w:val="{4CB1CB21-3EE7-48BE-8BFB-F6DC40924D94}"/>
      </w:docPartPr>
      <w:docPartBody>
        <w:p w:rsidR="007A3A01" w:rsidRDefault="007A3A01">
          <w:pPr>
            <w:pStyle w:val="B2D168FA32984A4BA4DC2C91D878CEF4"/>
          </w:pPr>
          <w:r w:rsidRPr="00CF1A49">
            <w:t>·</w:t>
          </w:r>
        </w:p>
      </w:docPartBody>
    </w:docPart>
    <w:docPart>
      <w:docPartPr>
        <w:name w:val="1F3DF7CC008C4C9A8B642E6C56C401CA"/>
        <w:category>
          <w:name w:val="General"/>
          <w:gallery w:val="placeholder"/>
        </w:category>
        <w:types>
          <w:type w:val="bbPlcHdr"/>
        </w:types>
        <w:behaviors>
          <w:behavior w:val="content"/>
        </w:behaviors>
        <w:guid w:val="{BABBDA81-0001-4B7B-96CF-7296698482E2}"/>
      </w:docPartPr>
      <w:docPartBody>
        <w:p w:rsidR="007A3A01" w:rsidRDefault="007A3A01">
          <w:pPr>
            <w:pStyle w:val="1F3DF7CC008C4C9A8B642E6C56C401CA"/>
          </w:pPr>
          <w:r w:rsidRPr="00CF1A49">
            <w:t>·</w:t>
          </w:r>
        </w:p>
      </w:docPartBody>
    </w:docPart>
    <w:docPart>
      <w:docPartPr>
        <w:name w:val="7D30EDAAC97B4E3B87349D29B782C641"/>
        <w:category>
          <w:name w:val="General"/>
          <w:gallery w:val="placeholder"/>
        </w:category>
        <w:types>
          <w:type w:val="bbPlcHdr"/>
        </w:types>
        <w:behaviors>
          <w:behavior w:val="content"/>
        </w:behaviors>
        <w:guid w:val="{ADA0A11E-CA16-4D5C-A948-6DCB308D69F9}"/>
      </w:docPartPr>
      <w:docPartBody>
        <w:p w:rsidR="007A3A01" w:rsidRDefault="007A3A01">
          <w:pPr>
            <w:pStyle w:val="7D30EDAAC97B4E3B87349D29B782C641"/>
          </w:pPr>
          <w:r w:rsidRPr="00CF1A49">
            <w:t>Education</w:t>
          </w:r>
        </w:p>
      </w:docPartBody>
    </w:docPart>
    <w:docPart>
      <w:docPartPr>
        <w:name w:val="4B00E99DB1BD401C99FBD96AADB75B0A"/>
        <w:category>
          <w:name w:val="General"/>
          <w:gallery w:val="placeholder"/>
        </w:category>
        <w:types>
          <w:type w:val="bbPlcHdr"/>
        </w:types>
        <w:behaviors>
          <w:behavior w:val="content"/>
        </w:behaviors>
        <w:guid w:val="{90F2F66E-6C73-42CE-BFA0-20E0F22ED522}"/>
      </w:docPartPr>
      <w:docPartBody>
        <w:p w:rsidR="007A3A01" w:rsidRDefault="007A3A01">
          <w:pPr>
            <w:pStyle w:val="4B00E99DB1BD401C99FBD96AADB75B0A"/>
          </w:pPr>
          <w:r w:rsidRPr="00CF1A49">
            <w:t>Skills</w:t>
          </w:r>
        </w:p>
      </w:docPartBody>
    </w:docPart>
    <w:docPart>
      <w:docPartPr>
        <w:name w:val="F68AD3A3CE2E40A084879650C34B422D"/>
        <w:category>
          <w:name w:val="General"/>
          <w:gallery w:val="placeholder"/>
        </w:category>
        <w:types>
          <w:type w:val="bbPlcHdr"/>
        </w:types>
        <w:behaviors>
          <w:behavior w:val="content"/>
        </w:behaviors>
        <w:guid w:val="{92C302FB-BC9D-4E39-A120-79D911A821EF}"/>
      </w:docPartPr>
      <w:docPartBody>
        <w:p w:rsidR="007A3A01" w:rsidRDefault="007A3A01">
          <w:pPr>
            <w:pStyle w:val="F68AD3A3CE2E40A084879650C34B422D"/>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01"/>
    <w:rsid w:val="0006342A"/>
    <w:rsid w:val="007A3A0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W" w:eastAsia="en-Z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8860F436D345EC9235DF28AA313494">
    <w:name w:val="1F8860F436D345EC9235DF28AA313494"/>
  </w:style>
  <w:style w:type="character" w:styleId="IntenseEmphasis">
    <w:name w:val="Intense Emphasis"/>
    <w:basedOn w:val="DefaultParagraphFont"/>
    <w:uiPriority w:val="2"/>
    <w:rPr>
      <w:b/>
      <w:iCs/>
      <w:color w:val="262626" w:themeColor="text1" w:themeTint="D9"/>
    </w:rPr>
  </w:style>
  <w:style w:type="paragraph" w:customStyle="1" w:styleId="43DD470CD8D04BB4B97856C5280A4BF7">
    <w:name w:val="43DD470CD8D04BB4B97856C5280A4BF7"/>
  </w:style>
  <w:style w:type="paragraph" w:customStyle="1" w:styleId="1563E068BCF44B1892819F954563D0CF">
    <w:name w:val="1563E068BCF44B1892819F954563D0CF"/>
  </w:style>
  <w:style w:type="paragraph" w:customStyle="1" w:styleId="B2D168FA32984A4BA4DC2C91D878CEF4">
    <w:name w:val="B2D168FA32984A4BA4DC2C91D878CEF4"/>
  </w:style>
  <w:style w:type="paragraph" w:customStyle="1" w:styleId="2261F22DCCA04EC1A2E24E8F53D1953E">
    <w:name w:val="2261F22DCCA04EC1A2E24E8F53D1953E"/>
  </w:style>
  <w:style w:type="paragraph" w:customStyle="1" w:styleId="E4B2A7EFD72C48779D1A33083F1667E2">
    <w:name w:val="E4B2A7EFD72C48779D1A33083F1667E2"/>
  </w:style>
  <w:style w:type="paragraph" w:customStyle="1" w:styleId="1F3DF7CC008C4C9A8B642E6C56C401CA">
    <w:name w:val="1F3DF7CC008C4C9A8B642E6C56C401CA"/>
  </w:style>
  <w:style w:type="paragraph" w:customStyle="1" w:styleId="B687FD3A2C4840BB8ACF3D853BA73FDB">
    <w:name w:val="B687FD3A2C4840BB8ACF3D853BA73FDB"/>
  </w:style>
  <w:style w:type="paragraph" w:customStyle="1" w:styleId="72B7F5FBE5E54C00AF014F4B6A3FC9D4">
    <w:name w:val="72B7F5FBE5E54C00AF014F4B6A3FC9D4"/>
  </w:style>
  <w:style w:type="paragraph" w:customStyle="1" w:styleId="A2ADDF2A943246A7A7DEF823021FD03D">
    <w:name w:val="A2ADDF2A943246A7A7DEF823021FD03D"/>
  </w:style>
  <w:style w:type="paragraph" w:customStyle="1" w:styleId="9995F590C72F4093A5E561344EF16173">
    <w:name w:val="9995F590C72F4093A5E561344EF16173"/>
  </w:style>
  <w:style w:type="paragraph" w:customStyle="1" w:styleId="C9E5D3D9598444CFA852314B4BDE6378">
    <w:name w:val="C9E5D3D9598444CFA852314B4BDE6378"/>
  </w:style>
  <w:style w:type="paragraph" w:customStyle="1" w:styleId="3318AC3CEFE5493ABDFA3C75CE89345B">
    <w:name w:val="3318AC3CEFE5493ABDFA3C75CE89345B"/>
  </w:style>
  <w:style w:type="paragraph" w:customStyle="1" w:styleId="06888BA2844B4A5D8BFDF6026DC271B1">
    <w:name w:val="06888BA2844B4A5D8BFDF6026DC271B1"/>
  </w:style>
  <w:style w:type="paragraph" w:customStyle="1" w:styleId="515A2B3B7C2C4DED817A5BEFA8197644">
    <w:name w:val="515A2B3B7C2C4DED817A5BEFA8197644"/>
  </w:style>
  <w:style w:type="character" w:styleId="SubtleReference">
    <w:name w:val="Subtle Reference"/>
    <w:basedOn w:val="DefaultParagraphFont"/>
    <w:uiPriority w:val="10"/>
    <w:qFormat/>
    <w:rPr>
      <w:b/>
      <w:caps w:val="0"/>
      <w:smallCaps/>
      <w:color w:val="595959" w:themeColor="text1" w:themeTint="A6"/>
    </w:rPr>
  </w:style>
  <w:style w:type="paragraph" w:customStyle="1" w:styleId="E377EF087DA54AD2959501B09BC42728">
    <w:name w:val="E377EF087DA54AD2959501B09BC42728"/>
  </w:style>
  <w:style w:type="paragraph" w:customStyle="1" w:styleId="0AE8F9C723684FCCB73909D159DAA401">
    <w:name w:val="0AE8F9C723684FCCB73909D159DAA401"/>
  </w:style>
  <w:style w:type="paragraph" w:customStyle="1" w:styleId="C0F1A0D5AAE24ED99238C0E7AD9D789A">
    <w:name w:val="C0F1A0D5AAE24ED99238C0E7AD9D789A"/>
  </w:style>
  <w:style w:type="paragraph" w:customStyle="1" w:styleId="A974DEBCC3AA43F6A740B5563BDFE836">
    <w:name w:val="A974DEBCC3AA43F6A740B5563BDFE836"/>
  </w:style>
  <w:style w:type="paragraph" w:customStyle="1" w:styleId="5578EE51BE8C4066A160BFCE922C49B5">
    <w:name w:val="5578EE51BE8C4066A160BFCE922C49B5"/>
  </w:style>
  <w:style w:type="paragraph" w:customStyle="1" w:styleId="50FCDF6D512646F7BB04E8FCC6BB0B23">
    <w:name w:val="50FCDF6D512646F7BB04E8FCC6BB0B23"/>
  </w:style>
  <w:style w:type="paragraph" w:customStyle="1" w:styleId="DC8CBFD1BE58427DB3FC2BCFA77C2D6B">
    <w:name w:val="DC8CBFD1BE58427DB3FC2BCFA77C2D6B"/>
  </w:style>
  <w:style w:type="paragraph" w:customStyle="1" w:styleId="7D30EDAAC97B4E3B87349D29B782C641">
    <w:name w:val="7D30EDAAC97B4E3B87349D29B782C641"/>
  </w:style>
  <w:style w:type="paragraph" w:customStyle="1" w:styleId="06A49C1405494D2F9FE4D244BF684184">
    <w:name w:val="06A49C1405494D2F9FE4D244BF684184"/>
  </w:style>
  <w:style w:type="paragraph" w:customStyle="1" w:styleId="6BE6C85004E84DA4B1F79FA13C343BF7">
    <w:name w:val="6BE6C85004E84DA4B1F79FA13C343BF7"/>
  </w:style>
  <w:style w:type="paragraph" w:customStyle="1" w:styleId="6857B2E461F04C3085273115AD100CFD">
    <w:name w:val="6857B2E461F04C3085273115AD100CFD"/>
  </w:style>
  <w:style w:type="paragraph" w:customStyle="1" w:styleId="A6C20974DAC9429184F85C0BD81E65A1">
    <w:name w:val="A6C20974DAC9429184F85C0BD81E65A1"/>
  </w:style>
  <w:style w:type="paragraph" w:customStyle="1" w:styleId="E84E43C926924AEBACAF953FA317E8F0">
    <w:name w:val="E84E43C926924AEBACAF953FA317E8F0"/>
  </w:style>
  <w:style w:type="paragraph" w:customStyle="1" w:styleId="0245F3CA0D69464C953E569332203966">
    <w:name w:val="0245F3CA0D69464C953E569332203966"/>
  </w:style>
  <w:style w:type="paragraph" w:customStyle="1" w:styleId="25407C33F50E4C628A9A93E14D142C8B">
    <w:name w:val="25407C33F50E4C628A9A93E14D142C8B"/>
  </w:style>
  <w:style w:type="paragraph" w:customStyle="1" w:styleId="C5775FB1AF4349E99BB133AD61E1A72F">
    <w:name w:val="C5775FB1AF4349E99BB133AD61E1A72F"/>
  </w:style>
  <w:style w:type="paragraph" w:customStyle="1" w:styleId="E7B78C11FF424CD6A619796F4E61C66B">
    <w:name w:val="E7B78C11FF424CD6A619796F4E61C66B"/>
  </w:style>
  <w:style w:type="paragraph" w:customStyle="1" w:styleId="F6EA9DEA962A454B92E564547B373319">
    <w:name w:val="F6EA9DEA962A454B92E564547B373319"/>
  </w:style>
  <w:style w:type="paragraph" w:customStyle="1" w:styleId="4B00E99DB1BD401C99FBD96AADB75B0A">
    <w:name w:val="4B00E99DB1BD401C99FBD96AADB75B0A"/>
  </w:style>
  <w:style w:type="paragraph" w:customStyle="1" w:styleId="D33454CF87224256BEC07DD55E611578">
    <w:name w:val="D33454CF87224256BEC07DD55E611578"/>
  </w:style>
  <w:style w:type="paragraph" w:customStyle="1" w:styleId="2EE26E1412F143558835D77EA16F7C67">
    <w:name w:val="2EE26E1412F143558835D77EA16F7C67"/>
  </w:style>
  <w:style w:type="paragraph" w:customStyle="1" w:styleId="5B1AC8BD36BA465D85A597472DB0D3E6">
    <w:name w:val="5B1AC8BD36BA465D85A597472DB0D3E6"/>
  </w:style>
  <w:style w:type="paragraph" w:customStyle="1" w:styleId="69070FEB9D5947B4B66B4F07764078D5">
    <w:name w:val="69070FEB9D5947B4B66B4F07764078D5"/>
  </w:style>
  <w:style w:type="paragraph" w:customStyle="1" w:styleId="6F7DD70270B44FCDA26F82D7EC76CF84">
    <w:name w:val="6F7DD70270B44FCDA26F82D7EC76CF84"/>
  </w:style>
  <w:style w:type="paragraph" w:customStyle="1" w:styleId="F68AD3A3CE2E40A084879650C34B422D">
    <w:name w:val="F68AD3A3CE2E40A084879650C34B422D"/>
  </w:style>
  <w:style w:type="paragraph" w:customStyle="1" w:styleId="6FE1B04932504A768B324F7E61287A8A">
    <w:name w:val="6FE1B04932504A768B324F7E61287A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4BED91C4D99440970D49430EFEC1BB" ma:contentTypeVersion="4" ma:contentTypeDescription="Create a new document." ma:contentTypeScope="" ma:versionID="1c2d7faeeb3f2e9c8be3c68b76afc9e4">
  <xsd:schema xmlns:xsd="http://www.w3.org/2001/XMLSchema" xmlns:xs="http://www.w3.org/2001/XMLSchema" xmlns:p="http://schemas.microsoft.com/office/2006/metadata/properties" xmlns:ns3="1c7fd721-7020-4e36-9f04-c718cd521c69" targetNamespace="http://schemas.microsoft.com/office/2006/metadata/properties" ma:root="true" ma:fieldsID="de09a8a18ab1baa5b8e1856a66a39e44" ns3:_="">
    <xsd:import namespace="1c7fd721-7020-4e36-9f04-c718cd521c6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fd721-7020-4e36-9f04-c718cd521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FF4543-FB21-486D-8ED1-99C5AC37AC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8D702F-7795-4538-8687-25FFEE29B59B}">
  <ds:schemaRefs>
    <ds:schemaRef ds:uri="http://schemas.microsoft.com/sharepoint/v3/contenttype/forms"/>
  </ds:schemaRefs>
</ds:datastoreItem>
</file>

<file path=customXml/itemProps3.xml><?xml version="1.0" encoding="utf-8"?>
<ds:datastoreItem xmlns:ds="http://schemas.openxmlformats.org/officeDocument/2006/customXml" ds:itemID="{955551FA-FF05-43D0-919D-6BC31854E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fd721-7020-4e36-9f04-c718cd521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chronological resume.dotx</Template>
  <TotalTime>283</TotalTime>
  <Pages>1</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 Chagumira</dc:creator>
  <cp:keywords/>
  <dc:description/>
  <cp:lastModifiedBy>Nashe Chagumaira</cp:lastModifiedBy>
  <cp:revision>4</cp:revision>
  <dcterms:created xsi:type="dcterms:W3CDTF">2021-11-04T05:07:00Z</dcterms:created>
  <dcterms:modified xsi:type="dcterms:W3CDTF">2021-11-05T13:35:00Z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0x0101006A4BED91C4D99440970D49430EFEC1BB</vt:lpwstr>
  </property>
</Properties>
</file>